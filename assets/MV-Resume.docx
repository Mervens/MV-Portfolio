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2C25CA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59056517" w14:textId="60245509" w:rsidR="00692703" w:rsidRPr="00CF1A49" w:rsidRDefault="0059070D" w:rsidP="00913946">
            <w:pPr>
              <w:pStyle w:val="Title"/>
            </w:pPr>
            <w:r>
              <w:t>Mervens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victor</w:t>
            </w:r>
          </w:p>
          <w:p w14:paraId="3F040F54" w14:textId="76EF35C3" w:rsidR="00692703" w:rsidRPr="00CF1A49" w:rsidRDefault="004139DA" w:rsidP="00913946">
            <w:pPr>
              <w:pStyle w:val="ContactInfo"/>
              <w:contextualSpacing w:val="0"/>
            </w:pPr>
            <w:r>
              <w:t>147 Hopewell Drive, Ocoee FL 34761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97B47C2BED34406B18ACB276A7F1FB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59070D">
              <w:t>407-558-6938</w:t>
            </w:r>
          </w:p>
          <w:p w14:paraId="19CCD98B" w14:textId="2BC52DD4" w:rsidR="00692703" w:rsidRPr="00CF1A49" w:rsidRDefault="0059070D" w:rsidP="00913946">
            <w:pPr>
              <w:pStyle w:val="ContactInfoEmphasis"/>
              <w:contextualSpacing w:val="0"/>
            </w:pPr>
            <w:r w:rsidRPr="00F1322A">
              <w:rPr>
                <w:color w:val="0070C0"/>
              </w:rPr>
              <w:t>mervens.victor77@gmail.com</w:t>
            </w:r>
          </w:p>
        </w:tc>
      </w:tr>
      <w:tr w:rsidR="009571D8" w:rsidRPr="00CF1A49" w14:paraId="60C0B9D0" w14:textId="77777777" w:rsidTr="00692703">
        <w:tc>
          <w:tcPr>
            <w:tcW w:w="9360" w:type="dxa"/>
            <w:tcMar>
              <w:top w:w="432" w:type="dxa"/>
            </w:tcMar>
          </w:tcPr>
          <w:p w14:paraId="556A0EA5" w14:textId="4306847E" w:rsidR="001755A8" w:rsidRPr="0059070D" w:rsidRDefault="0059070D" w:rsidP="00913946">
            <w:pPr>
              <w:rPr>
                <w:bCs/>
              </w:rPr>
            </w:pPr>
            <w:r>
              <w:rPr>
                <w:bCs/>
              </w:rPr>
              <w:t>Result driven individual seeking an opportunity to further evolve my career in a respected organization with quality values. Diverse skillset, experience with computer software &amp; OS.</w:t>
            </w:r>
          </w:p>
        </w:tc>
      </w:tr>
    </w:tbl>
    <w:p w14:paraId="5CA553A7" w14:textId="77777777" w:rsidR="004E01EB" w:rsidRPr="00CF1A49" w:rsidRDefault="00FB7783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C758E0B64D9C494E88AD189E0606F95D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6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74"/>
      </w:tblGrid>
      <w:tr w:rsidR="001D0BF1" w:rsidRPr="00CF1A49" w14:paraId="1FD3F124" w14:textId="77777777" w:rsidTr="0059070D">
        <w:trPr>
          <w:trHeight w:val="907"/>
        </w:trPr>
        <w:tc>
          <w:tcPr>
            <w:tcW w:w="9273" w:type="dxa"/>
          </w:tcPr>
          <w:p w14:paraId="4D870782" w14:textId="0373F68B" w:rsidR="001D0BF1" w:rsidRPr="00CF1A49" w:rsidRDefault="0059070D" w:rsidP="001D0BF1">
            <w:pPr>
              <w:pStyle w:val="Heading3"/>
              <w:contextualSpacing w:val="0"/>
              <w:outlineLvl w:val="2"/>
            </w:pPr>
            <w:r>
              <w:t>oct 2019</w:t>
            </w:r>
            <w:r w:rsidR="001D0BF1" w:rsidRPr="00CF1A49">
              <w:t xml:space="preserve"> </w:t>
            </w:r>
            <w:r w:rsidR="005A59C0" w:rsidRPr="00CF1A49">
              <w:t xml:space="preserve">– </w:t>
            </w:r>
            <w:r w:rsidR="005A59C0">
              <w:t>CURRENT</w:t>
            </w:r>
          </w:p>
          <w:p w14:paraId="5037D7E6" w14:textId="27881848" w:rsidR="001D0BF1" w:rsidRPr="00CF1A49" w:rsidRDefault="0059070D" w:rsidP="001D0BF1">
            <w:pPr>
              <w:pStyle w:val="Heading2"/>
              <w:contextualSpacing w:val="0"/>
              <w:outlineLvl w:val="1"/>
            </w:pPr>
            <w:r>
              <w:t>Guacamole specialist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Antojitos at Universal studios</w:t>
            </w:r>
          </w:p>
          <w:p w14:paraId="09626BF3" w14:textId="3C4C8AF2" w:rsidR="001E3120" w:rsidRPr="0059070D" w:rsidRDefault="0059070D" w:rsidP="001D0BF1">
            <w:pPr>
              <w:rPr>
                <w:bCs/>
              </w:rPr>
            </w:pPr>
            <w:r>
              <w:rPr>
                <w:bCs/>
              </w:rPr>
              <w:t>Manage guacamole recipes and ensure quality taste and temperature of ingredients. Provide memorable interactions with guests.</w:t>
            </w:r>
          </w:p>
        </w:tc>
      </w:tr>
      <w:tr w:rsidR="00F61DF9" w:rsidRPr="00CF1A49" w14:paraId="7454E911" w14:textId="77777777" w:rsidTr="0059070D">
        <w:trPr>
          <w:trHeight w:val="2012"/>
        </w:trPr>
        <w:tc>
          <w:tcPr>
            <w:tcW w:w="9273" w:type="dxa"/>
            <w:tcMar>
              <w:top w:w="216" w:type="dxa"/>
            </w:tcMar>
          </w:tcPr>
          <w:p w14:paraId="20D6BDD5" w14:textId="37F7AEEE" w:rsidR="00F61DF9" w:rsidRPr="00CF1A49" w:rsidRDefault="0059070D" w:rsidP="00F61DF9">
            <w:pPr>
              <w:pStyle w:val="Heading3"/>
              <w:contextualSpacing w:val="0"/>
              <w:outlineLvl w:val="2"/>
            </w:pPr>
            <w:r>
              <w:t>june 2017</w:t>
            </w:r>
            <w:r w:rsidR="00F61DF9" w:rsidRPr="00CF1A49">
              <w:t xml:space="preserve"> – </w:t>
            </w:r>
            <w:r>
              <w:t>nov 2019</w:t>
            </w:r>
          </w:p>
          <w:p w14:paraId="693D605B" w14:textId="49B525E8" w:rsidR="00F61DF9" w:rsidRPr="00CF1A49" w:rsidRDefault="0059070D" w:rsidP="00F61DF9">
            <w:pPr>
              <w:pStyle w:val="Heading2"/>
              <w:contextualSpacing w:val="0"/>
              <w:outlineLvl w:val="1"/>
            </w:pPr>
            <w:r w:rsidRPr="00F1322A">
              <w:rPr>
                <w:color w:val="E46477" w:themeColor="accent3" w:themeTint="99"/>
              </w:rPr>
              <w:t>grill cook</w:t>
            </w:r>
            <w:r w:rsidR="00F61DF9" w:rsidRPr="00F1322A">
              <w:rPr>
                <w:color w:val="E46477" w:themeColor="accent3" w:themeTint="99"/>
              </w:rPr>
              <w:t xml:space="preserve">, </w:t>
            </w:r>
            <w:r>
              <w:rPr>
                <w:rStyle w:val="SubtleReference"/>
              </w:rPr>
              <w:t>chipotle mexican grill</w:t>
            </w:r>
          </w:p>
          <w:p w14:paraId="37E19F03" w14:textId="08C8D01B" w:rsidR="00F61DF9" w:rsidRPr="0059070D" w:rsidRDefault="0059070D" w:rsidP="00F61DF9">
            <w:pPr>
              <w:rPr>
                <w:bCs/>
              </w:rPr>
            </w:pPr>
            <w:r>
              <w:rPr>
                <w:bCs/>
              </w:rPr>
              <w:t>Handle grill and prep of meats and food storage items. Cook, cut, grill, boil, and wash proteins. Test items to ensure quality and temperature.</w:t>
            </w:r>
            <w:r w:rsidRPr="00C62BC8">
              <w:rPr>
                <w:bCs/>
              </w:rPr>
              <w:t xml:space="preserve"> </w:t>
            </w:r>
          </w:p>
          <w:p w14:paraId="792D629B" w14:textId="77777777" w:rsidR="0059070D" w:rsidRDefault="0059070D" w:rsidP="0059070D">
            <w:pPr>
              <w:pStyle w:val="Heading3"/>
              <w:contextualSpacing w:val="0"/>
              <w:outlineLvl w:val="2"/>
            </w:pPr>
          </w:p>
          <w:p w14:paraId="09193234" w14:textId="11EE5DB4" w:rsidR="0059070D" w:rsidRPr="00CF1A49" w:rsidRDefault="0059070D" w:rsidP="0059070D">
            <w:pPr>
              <w:pStyle w:val="Heading3"/>
              <w:contextualSpacing w:val="0"/>
              <w:outlineLvl w:val="2"/>
            </w:pPr>
            <w:r>
              <w:t>Aug 2015</w:t>
            </w:r>
            <w:r w:rsidRPr="00CF1A49">
              <w:t xml:space="preserve"> – </w:t>
            </w:r>
            <w:r>
              <w:t>June 2017</w:t>
            </w:r>
          </w:p>
          <w:p w14:paraId="26A79D47" w14:textId="5935FA5A" w:rsidR="0059070D" w:rsidRPr="00CF1A49" w:rsidRDefault="0059070D" w:rsidP="0059070D">
            <w:pPr>
              <w:pStyle w:val="Heading2"/>
              <w:contextualSpacing w:val="0"/>
              <w:outlineLvl w:val="1"/>
            </w:pPr>
            <w:r w:rsidRPr="00F1322A">
              <w:rPr>
                <w:color w:val="0070C0"/>
              </w:rPr>
              <w:t>Connected/mobile sales rep,</w:t>
            </w:r>
            <w:r w:rsidRPr="00CF1A49">
              <w:t xml:space="preserve"> </w:t>
            </w:r>
            <w:r>
              <w:rPr>
                <w:rStyle w:val="SubtleReference"/>
              </w:rPr>
              <w:t>Best Buy</w:t>
            </w:r>
          </w:p>
          <w:p w14:paraId="7ADAA7C2" w14:textId="0C7CDE1E" w:rsidR="0059070D" w:rsidRPr="00C62BC8" w:rsidRDefault="0059070D" w:rsidP="0059070D">
            <w:pPr>
              <w:rPr>
                <w:bCs/>
              </w:rPr>
            </w:pPr>
            <w:r>
              <w:rPr>
                <w:bCs/>
              </w:rPr>
              <w:t>Created and managed phone lines and setup of devices for customers. Answered questions and drove sales regarding our services and items.</w:t>
            </w:r>
          </w:p>
          <w:p w14:paraId="72A663F0" w14:textId="6839CD10" w:rsidR="0059070D" w:rsidRDefault="0059070D" w:rsidP="0059070D"/>
        </w:tc>
      </w:tr>
    </w:tbl>
    <w:sdt>
      <w:sdtPr>
        <w:alias w:val="Education:"/>
        <w:tag w:val="Education:"/>
        <w:id w:val="-1908763273"/>
        <w:placeholder>
          <w:docPart w:val="57C513442B13471FA33BA3DD23024366"/>
        </w:placeholder>
        <w:temporary/>
        <w:showingPlcHdr/>
        <w15:appearance w15:val="hidden"/>
      </w:sdtPr>
      <w:sdtEndPr/>
      <w:sdtContent>
        <w:p w14:paraId="787E2D2E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2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30"/>
      </w:tblGrid>
      <w:tr w:rsidR="001D0BF1" w:rsidRPr="00CF1A49" w14:paraId="383C4352" w14:textId="77777777" w:rsidTr="0059070D">
        <w:trPr>
          <w:trHeight w:val="380"/>
        </w:trPr>
        <w:tc>
          <w:tcPr>
            <w:tcW w:w="9830" w:type="dxa"/>
          </w:tcPr>
          <w:p w14:paraId="1B982F3B" w14:textId="77A64534" w:rsidR="001D0BF1" w:rsidRPr="00CF1A49" w:rsidRDefault="0059070D" w:rsidP="001D0BF1">
            <w:pPr>
              <w:pStyle w:val="Heading3"/>
              <w:contextualSpacing w:val="0"/>
              <w:outlineLvl w:val="2"/>
            </w:pPr>
            <w:r>
              <w:t>AUG 2015</w:t>
            </w:r>
            <w:r w:rsidR="001D0BF1" w:rsidRPr="00CF1A49">
              <w:t xml:space="preserve"> </w:t>
            </w:r>
            <w:r>
              <w:t>– Aug 2018</w:t>
            </w:r>
          </w:p>
          <w:p w14:paraId="3858A51A" w14:textId="358D8650" w:rsidR="001D0BF1" w:rsidRPr="00F1322A" w:rsidRDefault="0059070D" w:rsidP="001D0BF1">
            <w:pPr>
              <w:pStyle w:val="Heading2"/>
              <w:contextualSpacing w:val="0"/>
              <w:outlineLvl w:val="1"/>
              <w:rPr>
                <w:color w:val="7E314C" w:themeColor="accent5"/>
              </w:rPr>
            </w:pPr>
            <w:r w:rsidRPr="00F1322A">
              <w:rPr>
                <w:color w:val="7E314C" w:themeColor="accent5"/>
              </w:rPr>
              <w:t>Computer Science/General Studies</w:t>
            </w:r>
            <w:r w:rsidR="001D0BF1" w:rsidRPr="00F1322A">
              <w:rPr>
                <w:color w:val="7E314C" w:themeColor="accent5"/>
              </w:rPr>
              <w:t xml:space="preserve">, </w:t>
            </w:r>
            <w:r w:rsidRPr="00F1322A">
              <w:rPr>
                <w:b w:val="0"/>
                <w:color w:val="7E314C" w:themeColor="accent5"/>
              </w:rPr>
              <w:t>valencia college</w:t>
            </w:r>
          </w:p>
          <w:p w14:paraId="3BC2B8E7" w14:textId="0BC0663D" w:rsidR="007538DC" w:rsidRPr="0059070D" w:rsidRDefault="0059070D" w:rsidP="007538DC">
            <w:pPr>
              <w:rPr>
                <w:bCs/>
              </w:rPr>
            </w:pPr>
            <w:r>
              <w:rPr>
                <w:bCs/>
              </w:rPr>
              <w:t>3.5 GPA. Dean’s List. Courses based on Computer Science and beginner/intermediate coding.</w:t>
            </w:r>
          </w:p>
        </w:tc>
      </w:tr>
      <w:tr w:rsidR="00F61DF9" w:rsidRPr="00CF1A49" w14:paraId="0A9FB2B4" w14:textId="77777777" w:rsidTr="0059070D">
        <w:trPr>
          <w:trHeight w:val="87"/>
        </w:trPr>
        <w:tc>
          <w:tcPr>
            <w:tcW w:w="9830" w:type="dxa"/>
            <w:tcMar>
              <w:top w:w="216" w:type="dxa"/>
            </w:tcMar>
          </w:tcPr>
          <w:p w14:paraId="3F1458CE" w14:textId="61158FAA" w:rsidR="0059070D" w:rsidRDefault="0059070D" w:rsidP="0059070D">
            <w:pPr>
              <w:pStyle w:val="Heading3"/>
              <w:contextualSpacing w:val="0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584521F690794AC3B16F27378B15125F"/>
        </w:placeholder>
        <w:temporary/>
        <w:showingPlcHdr/>
        <w15:appearance w15:val="hidden"/>
      </w:sdtPr>
      <w:sdtEndPr/>
      <w:sdtContent>
        <w:p w14:paraId="2B974B0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6B64B85" w14:textId="77777777" w:rsidTr="00CF1A49">
        <w:tc>
          <w:tcPr>
            <w:tcW w:w="4675" w:type="dxa"/>
          </w:tcPr>
          <w:p w14:paraId="662628C0" w14:textId="28E7BA30" w:rsidR="001E3120" w:rsidRPr="006E1507" w:rsidRDefault="0059070D" w:rsidP="006E1507">
            <w:pPr>
              <w:pStyle w:val="ListBullet"/>
              <w:contextualSpacing w:val="0"/>
            </w:pPr>
            <w:r>
              <w:t>Teamwork</w:t>
            </w:r>
          </w:p>
          <w:p w14:paraId="60F64C74" w14:textId="096949B4" w:rsidR="001F4E6D" w:rsidRPr="006E1507" w:rsidRDefault="005B6BD7" w:rsidP="006E1507">
            <w:pPr>
              <w:pStyle w:val="ListBullet"/>
              <w:contextualSpacing w:val="0"/>
            </w:pPr>
            <w:r>
              <w:t>Patience &amp; Problem Solving</w:t>
            </w:r>
          </w:p>
        </w:tc>
        <w:tc>
          <w:tcPr>
            <w:tcW w:w="4675" w:type="dxa"/>
            <w:tcMar>
              <w:left w:w="360" w:type="dxa"/>
            </w:tcMar>
          </w:tcPr>
          <w:p w14:paraId="63DFDDE6" w14:textId="5D4CB02D" w:rsidR="003A0632" w:rsidRPr="006E1507" w:rsidRDefault="005B6BD7" w:rsidP="006E1507">
            <w:pPr>
              <w:pStyle w:val="ListBullet"/>
              <w:contextualSpacing w:val="0"/>
            </w:pPr>
            <w:r>
              <w:t>Dedication &amp; Effort</w:t>
            </w:r>
          </w:p>
          <w:p w14:paraId="16091D50" w14:textId="6E44078F" w:rsidR="001E3120" w:rsidRPr="006E1507" w:rsidRDefault="005B6BD7" w:rsidP="0059070D">
            <w:pPr>
              <w:pStyle w:val="ListBullet"/>
              <w:contextualSpacing w:val="0"/>
            </w:pPr>
            <w:r>
              <w:t>Communication</w:t>
            </w:r>
          </w:p>
        </w:tc>
      </w:tr>
    </w:tbl>
    <w:sdt>
      <w:sdtPr>
        <w:alias w:val="Activities:"/>
        <w:tag w:val="Activities:"/>
        <w:id w:val="1223332893"/>
        <w:placeholder>
          <w:docPart w:val="14D2BB8654CB45A2932A323DC5B97780"/>
        </w:placeholder>
        <w:temporary/>
        <w:showingPlcHdr/>
        <w15:appearance w15:val="hidden"/>
      </w:sdtPr>
      <w:sdtEndPr/>
      <w:sdtContent>
        <w:p w14:paraId="4A7C15C4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55BE223" w14:textId="59E578DE" w:rsidR="00B51D1B" w:rsidRPr="006E1507" w:rsidRDefault="005B6BD7" w:rsidP="006E1507">
      <w:r>
        <w:t>Founder of a private coaching organization, where we bring in coaches for students and evaluate performance quarterly. Personal hobbies include drawing, running, cooking/baking, lecturing, and gaming.</w:t>
      </w:r>
    </w:p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9111D" w14:textId="77777777" w:rsidR="00FB7783" w:rsidRDefault="00FB7783" w:rsidP="0068194B">
      <w:r>
        <w:separator/>
      </w:r>
    </w:p>
    <w:p w14:paraId="5DD263DE" w14:textId="77777777" w:rsidR="00FB7783" w:rsidRDefault="00FB7783"/>
    <w:p w14:paraId="6B4E2FC9" w14:textId="77777777" w:rsidR="00FB7783" w:rsidRDefault="00FB7783"/>
  </w:endnote>
  <w:endnote w:type="continuationSeparator" w:id="0">
    <w:p w14:paraId="67CEE4B7" w14:textId="77777777" w:rsidR="00FB7783" w:rsidRDefault="00FB7783" w:rsidP="0068194B">
      <w:r>
        <w:continuationSeparator/>
      </w:r>
    </w:p>
    <w:p w14:paraId="07292616" w14:textId="77777777" w:rsidR="00FB7783" w:rsidRDefault="00FB7783"/>
    <w:p w14:paraId="50A6D928" w14:textId="77777777" w:rsidR="00FB7783" w:rsidRDefault="00FB77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87077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B1766" w14:textId="77777777" w:rsidR="00FB7783" w:rsidRDefault="00FB7783" w:rsidP="0068194B">
      <w:r>
        <w:separator/>
      </w:r>
    </w:p>
    <w:p w14:paraId="47DD7CFF" w14:textId="77777777" w:rsidR="00FB7783" w:rsidRDefault="00FB7783"/>
    <w:p w14:paraId="17110D6B" w14:textId="77777777" w:rsidR="00FB7783" w:rsidRDefault="00FB7783"/>
  </w:footnote>
  <w:footnote w:type="continuationSeparator" w:id="0">
    <w:p w14:paraId="2006D6A4" w14:textId="77777777" w:rsidR="00FB7783" w:rsidRDefault="00FB7783" w:rsidP="0068194B">
      <w:r>
        <w:continuationSeparator/>
      </w:r>
    </w:p>
    <w:p w14:paraId="4165213A" w14:textId="77777777" w:rsidR="00FB7783" w:rsidRDefault="00FB7783"/>
    <w:p w14:paraId="5FB88B21" w14:textId="77777777" w:rsidR="00FB7783" w:rsidRDefault="00FB77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6EB1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23EDF7A" wp14:editId="61100AE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1693411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80D87E7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8BA5BF" w:themeColor="accent6" w:themeTint="99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0D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39DA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9070D"/>
    <w:rsid w:val="005A0F26"/>
    <w:rsid w:val="005A1B10"/>
    <w:rsid w:val="005A59C0"/>
    <w:rsid w:val="005A6850"/>
    <w:rsid w:val="005B1B1B"/>
    <w:rsid w:val="005B6BD7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83C82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1322A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B7783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33955"/>
  <w15:chartTrackingRefBased/>
  <w15:docId w15:val="{93F11238-2D2E-467F-9FC3-76F6D1DB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kah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97B47C2BED34406B18ACB276A7F1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80F37-8C21-4321-B6CA-504A9E91D808}"/>
      </w:docPartPr>
      <w:docPartBody>
        <w:p w:rsidR="00C27B6B" w:rsidRDefault="003B5040">
          <w:pPr>
            <w:pStyle w:val="A97B47C2BED34406B18ACB276A7F1FBC"/>
          </w:pPr>
          <w:r w:rsidRPr="00CF1A49">
            <w:t>·</w:t>
          </w:r>
        </w:p>
      </w:docPartBody>
    </w:docPart>
    <w:docPart>
      <w:docPartPr>
        <w:name w:val="C758E0B64D9C494E88AD189E0606F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5FA24-1B44-4FC5-8E08-281FCD5FD57C}"/>
      </w:docPartPr>
      <w:docPartBody>
        <w:p w:rsidR="00C27B6B" w:rsidRDefault="003B5040">
          <w:pPr>
            <w:pStyle w:val="C758E0B64D9C494E88AD189E0606F95D"/>
          </w:pPr>
          <w:r w:rsidRPr="00CF1A49">
            <w:t>Experience</w:t>
          </w:r>
        </w:p>
      </w:docPartBody>
    </w:docPart>
    <w:docPart>
      <w:docPartPr>
        <w:name w:val="57C513442B13471FA33BA3DD23024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AE7E5-BF43-48F4-8FBC-A1118CBB7DD0}"/>
      </w:docPartPr>
      <w:docPartBody>
        <w:p w:rsidR="00C27B6B" w:rsidRDefault="003B5040">
          <w:pPr>
            <w:pStyle w:val="57C513442B13471FA33BA3DD23024366"/>
          </w:pPr>
          <w:r w:rsidRPr="00CF1A49">
            <w:t>Education</w:t>
          </w:r>
        </w:p>
      </w:docPartBody>
    </w:docPart>
    <w:docPart>
      <w:docPartPr>
        <w:name w:val="584521F690794AC3B16F27378B151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4BDF8-9630-4931-9A85-186896911A00}"/>
      </w:docPartPr>
      <w:docPartBody>
        <w:p w:rsidR="00C27B6B" w:rsidRDefault="003B5040">
          <w:pPr>
            <w:pStyle w:val="584521F690794AC3B16F27378B15125F"/>
          </w:pPr>
          <w:r w:rsidRPr="00CF1A49">
            <w:t>Skills</w:t>
          </w:r>
        </w:p>
      </w:docPartBody>
    </w:docPart>
    <w:docPart>
      <w:docPartPr>
        <w:name w:val="14D2BB8654CB45A2932A323DC5B97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072D8-E04B-4CD4-9332-3890E1FF3012}"/>
      </w:docPartPr>
      <w:docPartBody>
        <w:p w:rsidR="00C27B6B" w:rsidRDefault="003B5040">
          <w:pPr>
            <w:pStyle w:val="14D2BB8654CB45A2932A323DC5B97780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884"/>
    <w:rsid w:val="003B5040"/>
    <w:rsid w:val="00950884"/>
    <w:rsid w:val="00C27B6B"/>
    <w:rsid w:val="00E5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A97B47C2BED34406B18ACB276A7F1FBC">
    <w:name w:val="A97B47C2BED34406B18ACB276A7F1FBC"/>
  </w:style>
  <w:style w:type="paragraph" w:customStyle="1" w:styleId="C758E0B64D9C494E88AD189E0606F95D">
    <w:name w:val="C758E0B64D9C494E88AD189E0606F95D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57C513442B13471FA33BA3DD23024366">
    <w:name w:val="57C513442B13471FA33BA3DD23024366"/>
  </w:style>
  <w:style w:type="paragraph" w:customStyle="1" w:styleId="584521F690794AC3B16F27378B15125F">
    <w:name w:val="584521F690794AC3B16F27378B15125F"/>
  </w:style>
  <w:style w:type="paragraph" w:customStyle="1" w:styleId="14D2BB8654CB45A2932A323DC5B97780">
    <w:name w:val="14D2BB8654CB45A2932A323DC5B977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97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Dunk Master 3000</dc:creator>
  <cp:keywords/>
  <dc:description/>
  <cp:lastModifiedBy>Dunk Master 3000</cp:lastModifiedBy>
  <cp:revision>4</cp:revision>
  <dcterms:created xsi:type="dcterms:W3CDTF">2020-10-22T14:16:00Z</dcterms:created>
  <dcterms:modified xsi:type="dcterms:W3CDTF">2021-07-10T03:42:00Z</dcterms:modified>
  <cp:category/>
</cp:coreProperties>
</file>